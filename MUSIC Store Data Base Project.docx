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B4F84" w14:textId="77777777" w:rsidR="0030620D" w:rsidRDefault="006F6B59" w:rsidP="006F6B5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6F6B59">
        <w:rPr>
          <w:b/>
          <w:bCs/>
          <w:sz w:val="32"/>
          <w:szCs w:val="32"/>
        </w:rPr>
        <w:t>MUSIC Store Data Base Project</w:t>
      </w:r>
    </w:p>
    <w:p w14:paraId="00C63507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Query 1</w:t>
      </w:r>
    </w:p>
    <w:p w14:paraId="4EECF840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Relation between Media Type and  Milliseconds</w:t>
      </w:r>
    </w:p>
    <w:p w14:paraId="73FC9D9E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select MediaType.Name,avg(Milliseconds)</w:t>
      </w:r>
    </w:p>
    <w:p w14:paraId="3D37B10E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from MediaType</w:t>
      </w:r>
    </w:p>
    <w:p w14:paraId="1C904D44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track</w:t>
      </w:r>
    </w:p>
    <w:p w14:paraId="66F0E1BF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track.MediaTypeId=MediaType.MediaTypeId</w:t>
      </w:r>
    </w:p>
    <w:p w14:paraId="4211577E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 xml:space="preserve">group by 1                                </w:t>
      </w:r>
    </w:p>
    <w:p w14:paraId="2E566753" w14:textId="77777777" w:rsidR="006F6B59" w:rsidRPr="00590E3D" w:rsidRDefault="006F6B59" w:rsidP="006F6B59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 xml:space="preserve">order by 2 DESC  </w:t>
      </w:r>
    </w:p>
    <w:p w14:paraId="43C699DE" w14:textId="220D184A" w:rsidR="006F6B59" w:rsidRDefault="00EC4FDD" w:rsidP="006F6B59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288068C4" wp14:editId="4EE42931">
            <wp:extent cx="3343275" cy="37623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613FEA43" wp14:editId="25990C77">
            <wp:extent cx="1924050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B59">
        <w:rPr>
          <w:b/>
          <w:bCs/>
          <w:sz w:val="32"/>
          <w:szCs w:val="32"/>
        </w:rPr>
        <w:t xml:space="preserve">   </w:t>
      </w:r>
    </w:p>
    <w:p w14:paraId="3509B4C3" w14:textId="77777777" w:rsidR="004C28A2" w:rsidRDefault="004C28A2" w:rsidP="006F6B59">
      <w:pPr>
        <w:rPr>
          <w:b/>
          <w:bCs/>
          <w:sz w:val="32"/>
          <w:szCs w:val="32"/>
        </w:rPr>
      </w:pPr>
    </w:p>
    <w:p w14:paraId="506871E2" w14:textId="77777777" w:rsidR="004C28A2" w:rsidRDefault="004C28A2" w:rsidP="006F6B59">
      <w:pPr>
        <w:rPr>
          <w:b/>
          <w:bCs/>
          <w:sz w:val="32"/>
          <w:szCs w:val="32"/>
        </w:rPr>
      </w:pPr>
    </w:p>
    <w:p w14:paraId="51E5CB29" w14:textId="77777777" w:rsidR="004C28A2" w:rsidRDefault="004C28A2" w:rsidP="006F6B59">
      <w:pPr>
        <w:rPr>
          <w:b/>
          <w:bCs/>
          <w:sz w:val="32"/>
          <w:szCs w:val="32"/>
        </w:rPr>
      </w:pPr>
    </w:p>
    <w:p w14:paraId="77AFB87C" w14:textId="77777777" w:rsidR="004C28A2" w:rsidRDefault="004C28A2" w:rsidP="006F6B59">
      <w:pPr>
        <w:rPr>
          <w:b/>
          <w:bCs/>
          <w:sz w:val="32"/>
          <w:szCs w:val="32"/>
        </w:rPr>
      </w:pPr>
    </w:p>
    <w:p w14:paraId="2B457006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lastRenderedPageBreak/>
        <w:t>Query2</w:t>
      </w:r>
    </w:p>
    <w:p w14:paraId="21E75D24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Relation between genres and Total Price</w:t>
      </w:r>
    </w:p>
    <w:p w14:paraId="43ECE214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select genre.Name,sum(InvoiceLine.unitprice*InvoiceLine.Quantity) AS TOTALPRICE</w:t>
      </w:r>
    </w:p>
    <w:p w14:paraId="71A9F55A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from Track</w:t>
      </w:r>
    </w:p>
    <w:p w14:paraId="2036609A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Genre</w:t>
      </w:r>
    </w:p>
    <w:p w14:paraId="6124C4CB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track.GenreId=Genre.GenreId</w:t>
      </w:r>
    </w:p>
    <w:p w14:paraId="5A9E7936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InvoiceLine</w:t>
      </w:r>
    </w:p>
    <w:p w14:paraId="0C9CE1D0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invoiceline.TrackId=Track.TrackId</w:t>
      </w:r>
    </w:p>
    <w:p w14:paraId="798FB031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 xml:space="preserve">group by 1 </w:t>
      </w:r>
    </w:p>
    <w:p w14:paraId="18673A85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ORDER BY 2 DESC LIMIT 4</w:t>
      </w:r>
    </w:p>
    <w:p w14:paraId="4B3CB763" w14:textId="36CF5C92" w:rsidR="004C28A2" w:rsidRDefault="00EC4FDD" w:rsidP="004C28A2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6C0AFBFB" wp14:editId="0785E5D9">
            <wp:extent cx="3952875" cy="14668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E35" w14:textId="0680210A" w:rsidR="004C28A2" w:rsidRDefault="00EC4FDD" w:rsidP="006F6B59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7C71BEBF" wp14:editId="308F5A18">
            <wp:extent cx="5334000" cy="256222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7104" w14:textId="77777777" w:rsidR="00590E3D" w:rsidRDefault="00590E3D" w:rsidP="004C28A2">
      <w:pPr>
        <w:rPr>
          <w:b/>
          <w:bCs/>
          <w:sz w:val="24"/>
          <w:szCs w:val="24"/>
        </w:rPr>
      </w:pPr>
    </w:p>
    <w:p w14:paraId="0D736060" w14:textId="77777777" w:rsidR="00590E3D" w:rsidRDefault="00590E3D" w:rsidP="004C28A2">
      <w:pPr>
        <w:rPr>
          <w:b/>
          <w:bCs/>
          <w:sz w:val="24"/>
          <w:szCs w:val="24"/>
        </w:rPr>
      </w:pPr>
    </w:p>
    <w:p w14:paraId="1E450604" w14:textId="77777777" w:rsidR="00590E3D" w:rsidRDefault="00590E3D" w:rsidP="004C28A2">
      <w:pPr>
        <w:rPr>
          <w:b/>
          <w:bCs/>
          <w:sz w:val="24"/>
          <w:szCs w:val="24"/>
        </w:rPr>
      </w:pPr>
    </w:p>
    <w:p w14:paraId="59048857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lastRenderedPageBreak/>
        <w:t>Query 3</w:t>
      </w:r>
    </w:p>
    <w:p w14:paraId="1DEF56FC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Relation between customer name and quantity</w:t>
      </w:r>
    </w:p>
    <w:p w14:paraId="01E8D22D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SELECT (Customer.FirstName ||" "|| customer.LastName) as customername,sum(invoiceline.quantity) AS Quantity</w:t>
      </w:r>
    </w:p>
    <w:p w14:paraId="5BD3A68B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FROM Customer</w:t>
      </w:r>
    </w:p>
    <w:p w14:paraId="61A9040E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Invoice</w:t>
      </w:r>
    </w:p>
    <w:p w14:paraId="2C0D6A99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INVOICE.CustomerId=customer.CustomerId</w:t>
      </w:r>
    </w:p>
    <w:p w14:paraId="19BF3D6F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InvoiceLine</w:t>
      </w:r>
    </w:p>
    <w:p w14:paraId="58A49A99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invoice.InvoiceId=invoiceline.InvoiceId</w:t>
      </w:r>
    </w:p>
    <w:p w14:paraId="3DCBC02A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group by customername</w:t>
      </w:r>
    </w:p>
    <w:p w14:paraId="4C97EA44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order by 2  DESC</w:t>
      </w:r>
    </w:p>
    <w:p w14:paraId="7B0318D4" w14:textId="77777777" w:rsidR="006F6B59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limit 5</w:t>
      </w:r>
    </w:p>
    <w:p w14:paraId="40DC6CF5" w14:textId="30418B08" w:rsidR="004C28A2" w:rsidRDefault="00EC4FDD" w:rsidP="004C28A2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32AF9B40" wp14:editId="57D20CCA">
            <wp:extent cx="5210175" cy="14859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DB3A" w14:textId="77777777" w:rsidR="004C28A2" w:rsidRDefault="004C28A2" w:rsidP="004C28A2">
      <w:pPr>
        <w:rPr>
          <w:b/>
          <w:bCs/>
          <w:sz w:val="32"/>
          <w:szCs w:val="32"/>
        </w:rPr>
      </w:pPr>
    </w:p>
    <w:p w14:paraId="16833350" w14:textId="6D1A4943" w:rsidR="004C28A2" w:rsidRDefault="00EC4FDD" w:rsidP="004C28A2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15E3B574" wp14:editId="4422260B">
            <wp:extent cx="5610225" cy="190500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57A" w14:textId="77777777" w:rsidR="00590E3D" w:rsidRDefault="00590E3D" w:rsidP="004C28A2">
      <w:pPr>
        <w:rPr>
          <w:b/>
          <w:bCs/>
          <w:sz w:val="24"/>
          <w:szCs w:val="24"/>
        </w:rPr>
      </w:pPr>
    </w:p>
    <w:p w14:paraId="35FA22C0" w14:textId="77777777" w:rsidR="00590E3D" w:rsidRDefault="00590E3D" w:rsidP="004C28A2">
      <w:pPr>
        <w:rPr>
          <w:b/>
          <w:bCs/>
          <w:sz w:val="24"/>
          <w:szCs w:val="24"/>
        </w:rPr>
      </w:pPr>
    </w:p>
    <w:p w14:paraId="5813F9E3" w14:textId="77777777" w:rsidR="004C28A2" w:rsidRPr="00590E3D" w:rsidRDefault="006F6B59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lastRenderedPageBreak/>
        <w:t xml:space="preserve"> </w:t>
      </w:r>
      <w:r w:rsidR="004C28A2" w:rsidRPr="00590E3D">
        <w:rPr>
          <w:b/>
          <w:bCs/>
          <w:sz w:val="24"/>
          <w:szCs w:val="24"/>
        </w:rPr>
        <w:t>Query 4</w:t>
      </w:r>
    </w:p>
    <w:p w14:paraId="11666703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 xml:space="preserve">Reltion between Playlist and invoices </w:t>
      </w:r>
    </w:p>
    <w:p w14:paraId="208AA6FF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SELECT Playlist.Name,count(Invoice.total) as invoices</w:t>
      </w:r>
    </w:p>
    <w:p w14:paraId="0235545D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FROM Playlist</w:t>
      </w:r>
    </w:p>
    <w:p w14:paraId="52F23173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PlaylistTrack</w:t>
      </w:r>
    </w:p>
    <w:p w14:paraId="305FF56D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Playlist.PlaylistId=PlaylistTrack.PlaylistId</w:t>
      </w:r>
    </w:p>
    <w:p w14:paraId="6C572F9C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Track</w:t>
      </w:r>
    </w:p>
    <w:p w14:paraId="67CA6BC8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TRACK.TrackId=PlaylistTrack.TrackId</w:t>
      </w:r>
    </w:p>
    <w:p w14:paraId="5B95B816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InvoiceLine</w:t>
      </w:r>
    </w:p>
    <w:p w14:paraId="19C41B6E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InvoiceLine.TrackId=Track.TrackId</w:t>
      </w:r>
    </w:p>
    <w:p w14:paraId="135D12F8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JOIN Invoice</w:t>
      </w:r>
    </w:p>
    <w:p w14:paraId="74AD7CEC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ON Invoice.InvoiceId=InvoiceLine.InvoiceId</w:t>
      </w:r>
    </w:p>
    <w:p w14:paraId="3E9E58DA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group by 1</w:t>
      </w:r>
    </w:p>
    <w:p w14:paraId="5BC38B6B" w14:textId="77777777" w:rsidR="004C28A2" w:rsidRPr="00590E3D" w:rsidRDefault="004C28A2" w:rsidP="004C28A2">
      <w:pPr>
        <w:rPr>
          <w:b/>
          <w:bCs/>
          <w:sz w:val="24"/>
          <w:szCs w:val="24"/>
        </w:rPr>
      </w:pPr>
      <w:r w:rsidRPr="00590E3D">
        <w:rPr>
          <w:b/>
          <w:bCs/>
          <w:sz w:val="24"/>
          <w:szCs w:val="24"/>
        </w:rPr>
        <w:t>order by 2 DESC</w:t>
      </w:r>
      <w:r w:rsidR="006F6B59" w:rsidRPr="00590E3D">
        <w:rPr>
          <w:b/>
          <w:bCs/>
          <w:sz w:val="24"/>
          <w:szCs w:val="24"/>
        </w:rPr>
        <w:t xml:space="preserve">                               </w:t>
      </w:r>
    </w:p>
    <w:p w14:paraId="77C87B1C" w14:textId="69E1BC9F" w:rsidR="00590E3D" w:rsidRDefault="00EC4FDD" w:rsidP="004C28A2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5BB4D664" wp14:editId="3773A084">
            <wp:extent cx="3409950" cy="153352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B59">
        <w:rPr>
          <w:b/>
          <w:bCs/>
          <w:sz w:val="32"/>
          <w:szCs w:val="32"/>
        </w:rPr>
        <w:t xml:space="preserve">  </w:t>
      </w:r>
    </w:p>
    <w:p w14:paraId="6127C8F2" w14:textId="468F8A66" w:rsidR="00590E3D" w:rsidRDefault="00EC4FDD" w:rsidP="004C28A2">
      <w:pPr>
        <w:rPr>
          <w:b/>
          <w:bCs/>
          <w:sz w:val="32"/>
          <w:szCs w:val="32"/>
        </w:rPr>
      </w:pPr>
      <w:r w:rsidRPr="00590E3D">
        <w:rPr>
          <w:b/>
          <w:bCs/>
          <w:noProof/>
          <w:sz w:val="32"/>
          <w:szCs w:val="32"/>
        </w:rPr>
        <w:drawing>
          <wp:inline distT="0" distB="0" distL="0" distR="0" wp14:anchorId="43919D75" wp14:editId="25B25C66">
            <wp:extent cx="5486400" cy="1714500"/>
            <wp:effectExtent l="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DBC8" w14:textId="77777777" w:rsidR="006F6B59" w:rsidRPr="006F6B59" w:rsidRDefault="006F6B59" w:rsidP="004C28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</w:p>
    <w:sectPr w:rsidR="006F6B59" w:rsidRPr="006F6B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DD"/>
    <w:rsid w:val="0030620D"/>
    <w:rsid w:val="004C28A2"/>
    <w:rsid w:val="00590E3D"/>
    <w:rsid w:val="006F6B59"/>
    <w:rsid w:val="00E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9196"/>
  <w15:chartTrackingRefBased/>
  <w15:docId w15:val="{52D95F5B-EF67-4E30-A6F3-2511F54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al\OneDrive\Desktop\MUSIC%20Store%20Data%20Base%20Proje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 Store Data Base Project</Template>
  <TotalTime>1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1</cp:revision>
  <cp:lastPrinted>2022-03-23T23:22:00Z</cp:lastPrinted>
  <dcterms:created xsi:type="dcterms:W3CDTF">2022-03-23T23:21:00Z</dcterms:created>
  <dcterms:modified xsi:type="dcterms:W3CDTF">2022-03-23T23:22:00Z</dcterms:modified>
</cp:coreProperties>
</file>